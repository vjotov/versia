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772" w:type="dxa"/>
        <w:tblInd w:w="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5"/>
        <w:gridCol w:w="138"/>
        <w:gridCol w:w="1502"/>
        <w:gridCol w:w="1503"/>
        <w:gridCol w:w="1501"/>
        <w:gridCol w:w="1504"/>
        <w:gridCol w:w="1505"/>
      </w:tblGrid>
      <w:tr w:rsidR="0085782D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85782D" w:rsidRDefault="006824D2">
            <w:pPr>
              <w:pStyle w:val="CVHeading3"/>
            </w:pPr>
            <w:r w:rsidRPr="006824D2">
              <w:rPr>
                <w:noProof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6" type="#_x0000_t75" style="position:absolute;left:0;text-align:left;margin-left:76.55pt;margin-top:0;width:65.2pt;height:35.9pt;z-index:1;visibility:visible;mso-wrap-distance-left:0;mso-wrap-distance-right:0" filled="t">
                  <v:imagedata r:id="rId6" o:title=""/>
                  <w10:wrap type="topAndBottom"/>
                </v:shape>
              </w:pict>
            </w:r>
            <w:r w:rsidR="0085782D">
              <w:t xml:space="preserve"> </w:t>
            </w:r>
          </w:p>
          <w:p w:rsidR="0085782D" w:rsidRDefault="0085782D">
            <w:pPr>
              <w:pStyle w:val="CVNormal"/>
            </w:pPr>
          </w:p>
        </w:tc>
        <w:tc>
          <w:tcPr>
            <w:tcW w:w="285" w:type="dxa"/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vMerge w:val="restart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  <w:trHeight w:hRule="exact" w:val="425"/>
        </w:trPr>
        <w:tc>
          <w:tcPr>
            <w:tcW w:w="2834" w:type="dxa"/>
            <w:vMerge/>
          </w:tcPr>
          <w:p w:rsidR="0085782D" w:rsidRDefault="0085782D"/>
        </w:tc>
        <w:tc>
          <w:tcPr>
            <w:tcW w:w="285" w:type="dxa"/>
            <w:tcBorders>
              <w:top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vMerge/>
          </w:tcPr>
          <w:p w:rsidR="0085782D" w:rsidRDefault="0085782D"/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Title"/>
            </w:pPr>
            <w:r>
              <w:t xml:space="preserve">Europass </w:t>
            </w:r>
          </w:p>
          <w:p w:rsidR="0085782D" w:rsidRDefault="0085782D">
            <w:pPr>
              <w:pStyle w:val="CVTitle"/>
            </w:pPr>
            <w:r>
              <w:t xml:space="preserve">автобиография 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  <w:rPr>
                <w:sz w:val="22"/>
                <w:szCs w:val="22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Лична информация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Собствено (и) име (на) / Фамилия(и)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ajor-FirstLine"/>
              <w:spacing w:before="0"/>
              <w:rPr>
                <w:b w:val="0"/>
                <w:bCs w:val="0"/>
                <w:sz w:val="20"/>
                <w:szCs w:val="20"/>
              </w:rPr>
            </w:pPr>
            <w:r>
              <w:t>Владимир Йорданов Йотов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Адрес</w:t>
            </w:r>
          </w:p>
        </w:tc>
        <w:tc>
          <w:tcPr>
            <w:tcW w:w="7653" w:type="dxa"/>
            <w:gridSpan w:val="6"/>
          </w:tcPr>
          <w:p w:rsidR="0085782D" w:rsidRDefault="0085782D" w:rsidP="00DC6E9B">
            <w:pPr>
              <w:pStyle w:val="CVNormal"/>
            </w:pPr>
            <w:r>
              <w:t xml:space="preserve">ул. „Димитър Найденов”, №34 А гр.Велико Търново, 5000, България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E-mail</w:t>
            </w:r>
          </w:p>
        </w:tc>
        <w:tc>
          <w:tcPr>
            <w:tcW w:w="7653" w:type="dxa"/>
            <w:gridSpan w:val="6"/>
          </w:tcPr>
          <w:p w:rsidR="0085782D" w:rsidRPr="00DC6E9B" w:rsidRDefault="0085782D" w:rsidP="00DC6E9B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vjotov@gmail.com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Националност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-FirstLine"/>
              <w:spacing w:before="0"/>
            </w:pPr>
            <w:r>
              <w:t>Българин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Дата на раждане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"/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</w:t>
            </w:r>
            <w:r>
              <w:rPr>
                <w:lang w:val="en-US"/>
              </w:rPr>
              <w:t>6</w:t>
            </w:r>
            <w:r>
              <w:t>.19</w:t>
            </w:r>
            <w:r>
              <w:rPr>
                <w:lang w:val="en-US"/>
              </w:rPr>
              <w:t>80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Пол</w:t>
            </w:r>
          </w:p>
        </w:tc>
        <w:tc>
          <w:tcPr>
            <w:tcW w:w="7653" w:type="dxa"/>
            <w:gridSpan w:val="6"/>
          </w:tcPr>
          <w:p w:rsidR="0085782D" w:rsidRPr="00DC6E9B" w:rsidRDefault="0085782D">
            <w:pPr>
              <w:pStyle w:val="CVNormal"/>
            </w:pPr>
            <w:r>
              <w:t>Мъж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Предпочитана длъжност / Сфера на работа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Софтуерно инженерство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Трудов стаж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Default="0085782D" w:rsidP="00CA7668">
            <w:pPr>
              <w:pStyle w:val="CVNormal"/>
            </w:pPr>
            <w:r>
              <w:t>От 09</w:t>
            </w:r>
            <w:r w:rsidRPr="00A406D9">
              <w:t>.20</w:t>
            </w:r>
            <w:r>
              <w:t>11г.</w:t>
            </w:r>
          </w:p>
        </w:tc>
      </w:tr>
      <w:tr w:rsidR="0085782D">
        <w:trPr>
          <w:cantSplit/>
          <w:trHeight w:val="335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Анализатор</w:t>
            </w:r>
          </w:p>
        </w:tc>
      </w:tr>
      <w:tr w:rsidR="0085782D">
        <w:trPr>
          <w:cantSplit/>
          <w:trHeight w:val="355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Определяне посоката на развитие на софтуерното портфолио на  компанията. Подготовка и координация на бизнес и системни изисквания. Управление и координация на проекти. Разработка и внедряване на бизнес процеси.</w:t>
            </w:r>
          </w:p>
        </w:tc>
      </w:tr>
      <w:tr w:rsidR="0085782D">
        <w:trPr>
          <w:cantSplit/>
          <w:trHeight w:val="316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 xml:space="preserve">Сибирские интеграционные системы ООО, Русия, г.Красноярск, ул. </w:t>
            </w:r>
            <w:r w:rsidR="009962C4">
              <w:t>„</w:t>
            </w:r>
            <w:r>
              <w:t>Авиаторов</w:t>
            </w:r>
            <w:r w:rsidR="009962C4">
              <w:t>”</w:t>
            </w:r>
            <w:r>
              <w:t xml:space="preserve"> №19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Вид на дейността или сферата на работа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  <w:rPr>
                <w:lang w:val="en-US"/>
              </w:rPr>
            </w:pPr>
            <w:r>
              <w:t>Информационни технологии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  <w:trHeight w:val="360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Pr="00BD42E5" w:rsidRDefault="0085782D">
            <w:pPr>
              <w:pStyle w:val="CVHeading3"/>
              <w:rPr>
                <w:lang w:val="en-US"/>
              </w:rPr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BD42E5" w:rsidRDefault="0085782D" w:rsidP="00BD42E5">
            <w:pPr>
              <w:pStyle w:val="CVNormal"/>
            </w:pPr>
            <w:r w:rsidRPr="00BD42E5">
              <w:t>10.2007– 0</w:t>
            </w:r>
            <w:r>
              <w:t>7</w:t>
            </w:r>
            <w:r w:rsidRPr="00BD42E5">
              <w:t>.20</w:t>
            </w:r>
            <w:r>
              <w:t>11г.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>Бизнес анализатор – информационни технологии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>Подготовка и координация на бизнес и системни изисквания. Управление на проекти в областта на телекомуникацията.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Pr="00BD42E5" w:rsidRDefault="0085782D">
            <w:pPr>
              <w:pStyle w:val="CVNormal"/>
            </w:pPr>
            <w:r>
              <w:t xml:space="preserve">Дейта Солюшънс ООД, София, ул. </w:t>
            </w:r>
            <w:r w:rsidR="009962C4">
              <w:t>„</w:t>
            </w:r>
            <w:r>
              <w:t>Луи Айер</w:t>
            </w:r>
            <w:r w:rsidR="009962C4">
              <w:t>”</w:t>
            </w:r>
            <w:r>
              <w:t xml:space="preserve"> №62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85782D" w:rsidRPr="00CA7668" w:rsidRDefault="0085782D">
            <w:pPr>
              <w:pStyle w:val="CVNormal"/>
            </w:pPr>
            <w:r>
              <w:t>Информационни технологии (телекомуникации)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 w:rsidRPr="00CA7668">
              <w:t>06.2005 – 10.2007</w:t>
            </w:r>
            <w:r>
              <w:t>г.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Заемана длъжност или позиция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Програмист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Основни дейности и отговорности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Разработка и поддръжка на софтуер. Проектиране на софтуерни модули.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ED520A">
            <w:pPr>
              <w:pStyle w:val="CVHeading3"/>
            </w:pPr>
            <w:r>
              <w:t>Име и адрес на работодателя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 xml:space="preserve">О Бе Ес АД, бул. </w:t>
            </w:r>
            <w:r w:rsidR="009962C4">
              <w:t>„</w:t>
            </w:r>
            <w:r>
              <w:t>Цариградско шосе</w:t>
            </w:r>
            <w:r w:rsidR="009962C4">
              <w:t>”</w:t>
            </w:r>
            <w:r>
              <w:t xml:space="preserve"> №117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CA7668">
            <w:pPr>
              <w:pStyle w:val="CVHeading3"/>
            </w:pPr>
            <w:r>
              <w:t>Икономическа сфера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Информационни технологии (застраховане)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Образование и обучение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-FirstLine"/>
              <w:spacing w:before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2B5B60" w:rsidRDefault="0085782D" w:rsidP="00157FEA">
            <w:pPr>
              <w:pStyle w:val="CVNormal"/>
              <w:rPr>
                <w:lang w:val="en-US"/>
              </w:rPr>
            </w:pPr>
            <w:r w:rsidRPr="00A406D9">
              <w:t>0</w:t>
            </w:r>
            <w:r>
              <w:t>3</w:t>
            </w:r>
            <w:r w:rsidRPr="00A406D9">
              <w:t>.200</w:t>
            </w:r>
            <w:r>
              <w:t>3</w:t>
            </w:r>
            <w:r w:rsidRPr="00A406D9">
              <w:t>г</w:t>
            </w:r>
            <w:r>
              <w:t>.</w:t>
            </w:r>
            <w:r w:rsidRPr="009962C4">
              <w:t xml:space="preserve"> </w:t>
            </w:r>
            <w:r w:rsidR="009962C4" w:rsidRPr="009962C4">
              <w:t>– 09.2010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>Докторант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"/>
            </w:pPr>
            <w:r>
              <w:t xml:space="preserve">Модели, базиране на йерархични композиции от пространства, за управление на софтуерни версии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Default="0085782D" w:rsidP="002B5B60">
            <w:pPr>
              <w:pStyle w:val="CVNormal"/>
            </w:pPr>
            <w:r>
              <w:t xml:space="preserve">ВТУ „Св. </w:t>
            </w:r>
            <w:r w:rsidR="002B5B60" w:rsidRPr="002B5B60">
              <w:rPr>
                <w:lang w:val="ru-RU"/>
              </w:rPr>
              <w:t>с</w:t>
            </w:r>
            <w:r w:rsidR="002B5B60">
              <w:rPr>
                <w:lang w:val="ru-RU"/>
              </w:rPr>
              <w:t xml:space="preserve">в. </w:t>
            </w:r>
            <w:r>
              <w:t>Кирил и Методий”</w:t>
            </w:r>
          </w:p>
        </w:tc>
      </w:tr>
      <w:tr w:rsidR="0085782D">
        <w:trPr>
          <w:cantSplit/>
          <w:trHeight w:hRule="exact"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2B5B60" w:rsidRDefault="0085782D" w:rsidP="00DC25CB">
            <w:pPr>
              <w:pStyle w:val="CVNormal"/>
              <w:rPr>
                <w:lang w:val="ru-RU"/>
              </w:rPr>
            </w:pPr>
            <w:r w:rsidRPr="002B5B60">
              <w:rPr>
                <w:lang w:val="ru-RU"/>
              </w:rPr>
              <w:t>2003 - 2004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Pr="009445C6" w:rsidRDefault="0085782D" w:rsidP="00DC25CB">
            <w:pPr>
              <w:pStyle w:val="CVNormal"/>
            </w:pPr>
            <w:r>
              <w:t>Допълнителна квалификация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  <w:r>
              <w:t>Учител по информатика и информационни технологии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  <w:r>
              <w:t>ВТУ „</w:t>
            </w:r>
            <w:r w:rsidR="002B5B60">
              <w:t xml:space="preserve">Св. </w:t>
            </w:r>
            <w:r w:rsidR="002B5B60" w:rsidRPr="002B5B60">
              <w:rPr>
                <w:lang w:val="ru-RU"/>
              </w:rPr>
              <w:t>с</w:t>
            </w:r>
            <w:r w:rsidR="002B5B60">
              <w:rPr>
                <w:lang w:val="ru-RU"/>
              </w:rPr>
              <w:t xml:space="preserve">в. </w:t>
            </w:r>
            <w:r w:rsidR="002B5B60">
              <w:t>Кирил и Методий</w:t>
            </w:r>
            <w:r>
              <w:t>”</w:t>
            </w: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</w:p>
        </w:tc>
        <w:tc>
          <w:tcPr>
            <w:tcW w:w="7653" w:type="dxa"/>
            <w:gridSpan w:val="6"/>
          </w:tcPr>
          <w:p w:rsidR="0085782D" w:rsidRPr="00042985" w:rsidRDefault="0085782D" w:rsidP="00DC25CB">
            <w:pPr>
              <w:pStyle w:val="CVNormal"/>
            </w:pP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655FF2">
            <w:pPr>
              <w:pStyle w:val="CVHeading3-FirstLine"/>
              <w:spacing w:before="0"/>
              <w:ind w:left="0"/>
            </w:pPr>
            <w:r>
              <w:t>Дати</w:t>
            </w:r>
          </w:p>
        </w:tc>
        <w:tc>
          <w:tcPr>
            <w:tcW w:w="7653" w:type="dxa"/>
            <w:gridSpan w:val="6"/>
          </w:tcPr>
          <w:p w:rsidR="0085782D" w:rsidRPr="00042985" w:rsidRDefault="0085782D" w:rsidP="007F56AA">
            <w:pPr>
              <w:pStyle w:val="CVNormal"/>
            </w:pPr>
            <w:r w:rsidRPr="00042985">
              <w:t>0</w:t>
            </w:r>
            <w:r w:rsidR="007F56AA">
              <w:rPr>
                <w:lang w:val="en-US"/>
              </w:rPr>
              <w:t>9</w:t>
            </w:r>
            <w:r w:rsidRPr="00042985">
              <w:t>.1998</w:t>
            </w:r>
            <w:r>
              <w:t>г.</w:t>
            </w:r>
            <w:r w:rsidRPr="00042985">
              <w:t xml:space="preserve"> – 0</w:t>
            </w:r>
            <w:r w:rsidR="00054C59">
              <w:t>7</w:t>
            </w:r>
            <w:r w:rsidRPr="00042985">
              <w:t>.2002</w:t>
            </w:r>
            <w:r>
              <w:t>г.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Наименование на придобитата квалификация</w:t>
            </w:r>
          </w:p>
        </w:tc>
        <w:tc>
          <w:tcPr>
            <w:tcW w:w="7653" w:type="dxa"/>
            <w:gridSpan w:val="6"/>
          </w:tcPr>
          <w:p w:rsidR="0085782D" w:rsidRPr="00655FF2" w:rsidRDefault="0085782D" w:rsidP="00DC25CB">
            <w:pPr>
              <w:pStyle w:val="CVNormal"/>
            </w:pPr>
            <w:r>
              <w:t>Висше образование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Основни предмети/застъпени професионални умения</w:t>
            </w: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  <w:r>
              <w:t>Информатика</w:t>
            </w:r>
          </w:p>
        </w:tc>
      </w:tr>
      <w:tr w:rsidR="0085782D">
        <w:trPr>
          <w:cantSplit/>
          <w:trHeight w:val="288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  <w:r>
              <w:t>Име и вид на обучаващата или образователната организация</w:t>
            </w: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  <w:r>
              <w:t>ВТУ „</w:t>
            </w:r>
            <w:r w:rsidR="002B5B60">
              <w:t xml:space="preserve">Св. </w:t>
            </w:r>
            <w:r w:rsidR="002B5B60" w:rsidRPr="002B5B60">
              <w:rPr>
                <w:lang w:val="ru-RU"/>
              </w:rPr>
              <w:t>с</w:t>
            </w:r>
            <w:r w:rsidR="002B5B60">
              <w:rPr>
                <w:lang w:val="ru-RU"/>
              </w:rPr>
              <w:t xml:space="preserve">в. </w:t>
            </w:r>
            <w:r w:rsidR="002B5B60">
              <w:t>Кирил и Методий</w:t>
            </w:r>
            <w:r>
              <w:t>”</w:t>
            </w:r>
          </w:p>
        </w:tc>
      </w:tr>
      <w:tr w:rsidR="0085782D">
        <w:trPr>
          <w:cantSplit/>
          <w:trHeight w:val="144"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 w:rsidP="00DC25CB">
            <w:pPr>
              <w:pStyle w:val="CVHeading3"/>
            </w:pPr>
          </w:p>
        </w:tc>
        <w:tc>
          <w:tcPr>
            <w:tcW w:w="7653" w:type="dxa"/>
            <w:gridSpan w:val="6"/>
          </w:tcPr>
          <w:p w:rsidR="0085782D" w:rsidRDefault="0085782D" w:rsidP="00DC25CB">
            <w:pPr>
              <w:pStyle w:val="CVNormal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Лични умения и компетенции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Normal-FirstLine"/>
              <w:spacing w:before="0"/>
            </w:pPr>
            <w:r>
              <w:t>Комуникативност, организационни умения, способност за работа в екип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Майчин (и) език (езици)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edium-FirstLine"/>
              <w:spacing w:before="0"/>
            </w:pPr>
            <w:r>
              <w:t>Български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Чужд (и) език (езици)</w:t>
            </w: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Medium-FirstLine"/>
              <w:spacing w:before="0"/>
            </w:pPr>
            <w:r>
              <w:t>Английски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"/>
            </w:pPr>
            <w:r>
              <w:t>Самооценяване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Разбиране</w:t>
            </w:r>
          </w:p>
        </w:tc>
        <w:tc>
          <w:tcPr>
            <w:tcW w:w="30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Разговор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LevelAssessment-Heading1"/>
            </w:pPr>
            <w:r>
              <w:t>Писане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Level"/>
            </w:pPr>
            <w:r>
              <w:t>Европейско ниво (*)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Слушане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Четене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Участие</w:t>
            </w:r>
            <w:r>
              <w:t xml:space="preserve"> в </w:t>
            </w:r>
            <w:r w:rsidRPr="00655FF2">
              <w:rPr>
                <w:lang w:val="bg-BG"/>
              </w:rPr>
              <w:t>разговор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 w:rsidR="0085782D" w:rsidRDefault="0085782D">
            <w:pPr>
              <w:pStyle w:val="LevelAssessment-Heading2"/>
            </w:pPr>
            <w:r w:rsidRPr="00655FF2">
              <w:rPr>
                <w:lang w:val="bg-BG"/>
              </w:rPr>
              <w:t>Самостоятелно</w:t>
            </w:r>
            <w:r>
              <w:t xml:space="preserve"> </w:t>
            </w:r>
            <w:r w:rsidRPr="00655FF2">
              <w:rPr>
                <w:lang w:val="bg-BG"/>
              </w:rPr>
              <w:t>устно</w:t>
            </w:r>
            <w:r>
              <w:t xml:space="preserve"> </w:t>
            </w:r>
            <w:r w:rsidRPr="00655FF2">
              <w:rPr>
                <w:lang w:val="bg-BG"/>
              </w:rPr>
              <w:t>изложение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5782D" w:rsidRDefault="0085782D">
            <w:pPr>
              <w:pStyle w:val="LevelAssessment-Heading2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Language"/>
            </w:pPr>
            <w:r>
              <w:t>Език</w:t>
            </w:r>
          </w:p>
        </w:tc>
        <w:tc>
          <w:tcPr>
            <w:tcW w:w="138" w:type="dxa"/>
          </w:tcPr>
          <w:p w:rsidR="0085782D" w:rsidRDefault="0085782D">
            <w:pPr>
              <w:pStyle w:val="CVNormal"/>
            </w:pPr>
          </w:p>
        </w:tc>
        <w:tc>
          <w:tcPr>
            <w:tcW w:w="150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</w:pPr>
            <w:r>
              <w:rPr>
                <w:lang w:val="en-US"/>
              </w:rPr>
              <w:t>C</w:t>
            </w:r>
            <w:r>
              <w:t>1</w:t>
            </w:r>
          </w:p>
        </w:tc>
        <w:tc>
          <w:tcPr>
            <w:tcW w:w="150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Pr="00655FF2" w:rsidRDefault="0085782D">
            <w:pPr>
              <w:pStyle w:val="LevelAssessment-Description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5782D" w:rsidRDefault="0085782D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5782D" w:rsidRDefault="0085782D">
            <w:pPr>
              <w:pStyle w:val="LevelAssessment-Description"/>
            </w:pPr>
            <w:r>
              <w:rPr>
                <w:lang w:val="en-US"/>
              </w:rPr>
              <w:t>B2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Normal"/>
            </w:pPr>
          </w:p>
        </w:tc>
        <w:tc>
          <w:tcPr>
            <w:tcW w:w="7653" w:type="dxa"/>
            <w:gridSpan w:val="6"/>
            <w:tcMar>
              <w:top w:w="0" w:type="dxa"/>
              <w:bottom w:w="113" w:type="dxa"/>
            </w:tcMar>
          </w:tcPr>
          <w:p w:rsidR="0085782D" w:rsidRPr="00E62F1A" w:rsidRDefault="0085782D" w:rsidP="00E62F1A">
            <w:pPr>
              <w:pStyle w:val="LevelAssessment-Note"/>
              <w:ind w:left="0"/>
              <w:rPr>
                <w:lang w:val="en-US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Руски</w:t>
            </w:r>
          </w:p>
          <w:tbl>
            <w:tblPr>
              <w:tblW w:w="0" w:type="auto"/>
              <w:tblInd w:w="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499"/>
              <w:gridCol w:w="1511"/>
              <w:gridCol w:w="1361"/>
              <w:gridCol w:w="1530"/>
              <w:gridCol w:w="1440"/>
            </w:tblGrid>
            <w:tr w:rsidR="0085782D" w:rsidTr="007F56AA">
              <w:tc>
                <w:tcPr>
                  <w:tcW w:w="301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89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B01C42">
                    <w:rPr>
                      <w:b/>
                      <w:bCs/>
                      <w:sz w:val="22"/>
                      <w:szCs w:val="22"/>
                    </w:rPr>
                    <w:t>Писане</w:t>
                  </w:r>
                </w:p>
              </w:tc>
            </w:tr>
            <w:tr w:rsidR="0085782D" w:rsidTr="007F56AA">
              <w:tc>
                <w:tcPr>
                  <w:tcW w:w="1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Слушане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Четене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B01C42">
                    <w:rPr>
                      <w:sz w:val="18"/>
                      <w:szCs w:val="18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ED520A">
                  <w:pPr>
                    <w:pStyle w:val="LevelAssessment-Heading2"/>
                    <w:rPr>
                      <w:lang w:val="bg-BG"/>
                    </w:rPr>
                  </w:pPr>
                  <w:r w:rsidRPr="00B01C42">
                    <w:rPr>
                      <w:lang w:val="bg-BG"/>
                    </w:rPr>
                    <w:t>Самостоятелно устно изложение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B01C42" w:rsidRDefault="0085782D" w:rsidP="00B01C42">
                  <w:pPr>
                    <w:pStyle w:val="CVSpacer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85782D" w:rsidRPr="00655FF2" w:rsidTr="007F56AA">
              <w:trPr>
                <w:trHeight w:val="300"/>
              </w:trPr>
              <w:tc>
                <w:tcPr>
                  <w:tcW w:w="14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C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655FF2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655FF2">
                    <w:t>C2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B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B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2B5B60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ru-RU"/>
                    </w:rPr>
                  </w:pPr>
                  <w:r w:rsidRPr="00B01C42">
                    <w:rPr>
                      <w:lang w:val="en-US"/>
                    </w:rPr>
                    <w:t>B</w:t>
                  </w:r>
                  <w:r w:rsidRPr="002B5B60">
                    <w:rPr>
                      <w:lang w:val="ru-RU"/>
                    </w:rPr>
                    <w:t>2</w:t>
                  </w:r>
                </w:p>
              </w:tc>
            </w:tr>
          </w:tbl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</w:p>
          <w:p w:rsidR="0085782D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Френски</w:t>
            </w:r>
          </w:p>
          <w:tbl>
            <w:tblPr>
              <w:tblW w:w="0" w:type="auto"/>
              <w:tblInd w:w="1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/>
            </w:tblPr>
            <w:tblGrid>
              <w:gridCol w:w="1484"/>
              <w:gridCol w:w="1511"/>
              <w:gridCol w:w="1361"/>
              <w:gridCol w:w="1530"/>
              <w:gridCol w:w="1440"/>
            </w:tblGrid>
            <w:tr w:rsidR="0085782D" w:rsidRPr="00DC6E9B" w:rsidTr="007F56AA">
              <w:tc>
                <w:tcPr>
                  <w:tcW w:w="299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Разбиране</w:t>
                  </w:r>
                </w:p>
              </w:tc>
              <w:tc>
                <w:tcPr>
                  <w:tcW w:w="2891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Разговор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DC6E9B">
                    <w:rPr>
                      <w:b/>
                      <w:bCs/>
                      <w:sz w:val="22"/>
                      <w:szCs w:val="22"/>
                    </w:rPr>
                    <w:t>Писане</w:t>
                  </w:r>
                </w:p>
              </w:tc>
            </w:tr>
            <w:tr w:rsidR="0085782D" w:rsidRPr="00DC6E9B" w:rsidTr="007F56AA"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7F56AA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7F56AA">
                    <w:rPr>
                      <w:sz w:val="18"/>
                      <w:szCs w:val="18"/>
                    </w:rPr>
                    <w:t>Слушане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7F56AA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7F56AA">
                    <w:rPr>
                      <w:sz w:val="18"/>
                      <w:szCs w:val="18"/>
                    </w:rPr>
                    <w:t>Четене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7F56AA" w:rsidRDefault="0085782D" w:rsidP="00DC6E9B">
                  <w:pPr>
                    <w:pStyle w:val="CVSpacer"/>
                    <w:ind w:left="0"/>
                    <w:jc w:val="center"/>
                    <w:rPr>
                      <w:sz w:val="18"/>
                      <w:szCs w:val="18"/>
                    </w:rPr>
                  </w:pPr>
                  <w:r w:rsidRPr="007F56AA">
                    <w:rPr>
                      <w:sz w:val="18"/>
                      <w:szCs w:val="18"/>
                    </w:rPr>
                    <w:t>Участие в разговор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Default="0085782D" w:rsidP="00ED520A">
                  <w:pPr>
                    <w:pStyle w:val="LevelAssessment-Heading2"/>
                  </w:pPr>
                  <w:r w:rsidRPr="00655FF2">
                    <w:rPr>
                      <w:lang w:val="bg-BG"/>
                    </w:rPr>
                    <w:t>Самостоятелно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устно</w:t>
                  </w:r>
                  <w:r>
                    <w:t xml:space="preserve"> </w:t>
                  </w:r>
                  <w:r w:rsidRPr="00655FF2">
                    <w:rPr>
                      <w:lang w:val="bg-BG"/>
                    </w:rPr>
                    <w:t>изложение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5782D" w:rsidRPr="00DC6E9B" w:rsidRDefault="0085782D" w:rsidP="00DC6E9B">
                  <w:pPr>
                    <w:pStyle w:val="CVSpacer"/>
                    <w:ind w:left="0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85782D" w:rsidRPr="00655FF2" w:rsidTr="007F56AA">
              <w:trPr>
                <w:trHeight w:val="237"/>
              </w:trPr>
              <w:tc>
                <w:tcPr>
                  <w:tcW w:w="14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7F56AA" w:rsidRDefault="0085782D" w:rsidP="00655FF2">
                  <w:pPr>
                    <w:pStyle w:val="LevelAssessment-Description"/>
                    <w:rPr>
                      <w:sz w:val="22"/>
                      <w:szCs w:val="22"/>
                    </w:rPr>
                  </w:pPr>
                  <w:r w:rsidRPr="007F56AA">
                    <w:t>B1</w:t>
                  </w:r>
                </w:p>
              </w:tc>
              <w:tc>
                <w:tcPr>
                  <w:tcW w:w="1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7F56AA" w:rsidRDefault="0085782D" w:rsidP="00655FF2">
                  <w:pPr>
                    <w:pStyle w:val="LevelAssessment-Description"/>
                    <w:rPr>
                      <w:sz w:val="22"/>
                      <w:szCs w:val="22"/>
                    </w:rPr>
                  </w:pPr>
                  <w:r w:rsidRPr="007F56AA">
                    <w:t>B1</w:t>
                  </w:r>
                </w:p>
              </w:tc>
              <w:tc>
                <w:tcPr>
                  <w:tcW w:w="1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7F56AA" w:rsidRDefault="0085782D" w:rsidP="00BD42E5">
                  <w:pPr>
                    <w:pStyle w:val="LevelAssessment-Description"/>
                    <w:rPr>
                      <w:sz w:val="22"/>
                      <w:szCs w:val="22"/>
                    </w:rPr>
                  </w:pPr>
                  <w:r w:rsidRPr="007F56AA">
                    <w:t>B1</w:t>
                  </w:r>
                </w:p>
              </w:tc>
              <w:tc>
                <w:tcPr>
                  <w:tcW w:w="15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  <w:tc>
                <w:tcPr>
                  <w:tcW w:w="1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85782D" w:rsidRPr="00655FF2" w:rsidRDefault="0085782D" w:rsidP="00BD42E5">
                  <w:pPr>
                    <w:pStyle w:val="LevelAssessment-Description"/>
                    <w:rPr>
                      <w:sz w:val="22"/>
                      <w:szCs w:val="22"/>
                      <w:lang w:val="en-US"/>
                    </w:rPr>
                  </w:pPr>
                  <w:r w:rsidRPr="00BD42E5">
                    <w:rPr>
                      <w:lang w:val="en-US"/>
                    </w:rPr>
                    <w:t>B1</w:t>
                  </w:r>
                </w:p>
              </w:tc>
            </w:tr>
          </w:tbl>
          <w:p w:rsidR="0085782D" w:rsidRPr="00DC6E9B" w:rsidRDefault="0085782D">
            <w:pPr>
              <w:pStyle w:val="CVSpacer"/>
              <w:rPr>
                <w:b/>
                <w:bCs/>
                <w:sz w:val="22"/>
                <w:szCs w:val="22"/>
              </w:rPr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2-FirstLine"/>
              <w:spacing w:before="0"/>
            </w:pPr>
            <w:r>
              <w:t>Свидетелство за управление на МПС</w:t>
            </w:r>
          </w:p>
        </w:tc>
        <w:tc>
          <w:tcPr>
            <w:tcW w:w="7653" w:type="dxa"/>
            <w:gridSpan w:val="6"/>
          </w:tcPr>
          <w:p w:rsidR="0085782D" w:rsidRPr="008211AD" w:rsidRDefault="0085782D" w:rsidP="00DC6E9B">
            <w:pPr>
              <w:pStyle w:val="CVNormal-FirstLine"/>
              <w:spacing w:before="0"/>
            </w:pPr>
            <w:r>
              <w:t>Да, категории А и В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Heading1"/>
              <w:spacing w:before="0"/>
            </w:pPr>
            <w:r>
              <w:t>Допълнителна информация</w:t>
            </w:r>
          </w:p>
        </w:tc>
        <w:tc>
          <w:tcPr>
            <w:tcW w:w="7653" w:type="dxa"/>
            <w:gridSpan w:val="6"/>
          </w:tcPr>
          <w:p w:rsidR="0085782D" w:rsidRDefault="0085782D" w:rsidP="00157FEA">
            <w:pPr>
              <w:pStyle w:val="CVNormal-FirstLine"/>
              <w:spacing w:before="0"/>
            </w:pPr>
            <w:r>
              <w:t>Имам издадени 6 публикации в научни конференции, от които 5 по тема на дисертацията.</w:t>
            </w:r>
          </w:p>
          <w:p w:rsidR="0085782D" w:rsidRDefault="0085782D" w:rsidP="00157FEA">
            <w:pPr>
              <w:pStyle w:val="CVNormal-FirstLine"/>
              <w:spacing w:before="0"/>
              <w:rPr>
                <w:color w:val="000000"/>
                <w:lang w:val="ru-RU"/>
              </w:rPr>
            </w:pPr>
            <w:r>
              <w:t>Имам участие в проект №</w:t>
            </w:r>
            <w:r w:rsidRPr="0009649A">
              <w:rPr>
                <w:color w:val="000000"/>
                <w:lang w:val="ru-RU"/>
              </w:rPr>
              <w:t>12038 "Универсална програмна среда за разработка на компютърно базирани обучаващи и информационни системи"</w:t>
            </w:r>
            <w:r w:rsidRPr="0009649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 w:rsidRPr="00FA479D">
              <w:rPr>
                <w:color w:val="000000"/>
              </w:rPr>
              <w:t>2004</w:t>
            </w:r>
            <w:r>
              <w:rPr>
                <w:color w:val="000000"/>
              </w:rPr>
              <w:t>г.) -</w:t>
            </w:r>
            <w:r w:rsidRPr="00FA479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проект с ръководител доц. д-р </w:t>
            </w:r>
            <w:r w:rsidRPr="0009649A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  <w:r w:rsidRPr="0009649A">
              <w:rPr>
                <w:color w:val="000000"/>
              </w:rPr>
              <w:t xml:space="preserve"> Гиргинов</w:t>
            </w:r>
            <w:r w:rsidRPr="0009649A">
              <w:rPr>
                <w:color w:val="000000"/>
                <w:lang w:val="ru-RU"/>
              </w:rPr>
              <w:t xml:space="preserve">. </w:t>
            </w:r>
          </w:p>
          <w:p w:rsidR="0085782D" w:rsidRDefault="0085782D" w:rsidP="00A842AF">
            <w:pPr>
              <w:pStyle w:val="CVNormal-FirstLine"/>
              <w:spacing w:before="0"/>
            </w:pPr>
            <w:r>
              <w:t xml:space="preserve">Член съм на Съюз по автоматика и информатика, </w:t>
            </w:r>
            <w:r>
              <w:rPr>
                <w:lang w:val="en-US"/>
              </w:rPr>
              <w:t xml:space="preserve">Association of Computer Machinery </w:t>
            </w:r>
            <w:r>
              <w:t xml:space="preserve">и </w:t>
            </w:r>
            <w:r w:rsidRPr="00A842AF">
              <w:rPr>
                <w:lang w:val="en-US"/>
              </w:rPr>
              <w:t>Institute of Electrical and Electronics Engineers</w:t>
            </w:r>
            <w:r>
              <w:t xml:space="preserve">. </w:t>
            </w:r>
          </w:p>
        </w:tc>
      </w:tr>
      <w:tr w:rsidR="0085782D">
        <w:trPr>
          <w:cantSplit/>
        </w:trPr>
        <w:tc>
          <w:tcPr>
            <w:tcW w:w="3119" w:type="dxa"/>
            <w:gridSpan w:val="2"/>
            <w:tcBorders>
              <w:right w:val="single" w:sz="2" w:space="0" w:color="000000"/>
            </w:tcBorders>
          </w:tcPr>
          <w:p w:rsidR="0085782D" w:rsidRDefault="0085782D">
            <w:pPr>
              <w:pStyle w:val="CVSpacer"/>
            </w:pPr>
          </w:p>
        </w:tc>
        <w:tc>
          <w:tcPr>
            <w:tcW w:w="7653" w:type="dxa"/>
            <w:gridSpan w:val="6"/>
          </w:tcPr>
          <w:p w:rsidR="0085782D" w:rsidRDefault="0085782D">
            <w:pPr>
              <w:pStyle w:val="CVSpacer"/>
            </w:pPr>
          </w:p>
        </w:tc>
      </w:tr>
    </w:tbl>
    <w:p w:rsidR="0085782D" w:rsidRDefault="0085782D">
      <w:pPr>
        <w:pStyle w:val="CVNormal"/>
      </w:pPr>
    </w:p>
    <w:sectPr w:rsidR="0085782D" w:rsidSect="007F2880">
      <w:footerReference w:type="default" r:id="rId7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728" w:rsidRDefault="002C5728">
      <w:r>
        <w:separator/>
      </w:r>
    </w:p>
  </w:endnote>
  <w:endnote w:type="continuationSeparator" w:id="0">
    <w:p w:rsidR="002C5728" w:rsidRDefault="002C5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11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85782D">
      <w:trPr>
        <w:cantSplit/>
      </w:trPr>
      <w:tc>
        <w:tcPr>
          <w:tcW w:w="3117" w:type="dxa"/>
        </w:tcPr>
        <w:p w:rsidR="0085782D" w:rsidRDefault="0085782D">
          <w:pPr>
            <w:pStyle w:val="CVFooterLeft"/>
          </w:pPr>
          <w:r>
            <w:t xml:space="preserve">Cтр </w:t>
          </w:r>
          <w:fldSimple w:instr=" PAGE ">
            <w:r w:rsidR="00920904">
              <w:rPr>
                <w:noProof/>
              </w:rPr>
              <w:t>2</w:t>
            </w:r>
          </w:fldSimple>
          <w:r>
            <w:t>/</w:t>
          </w:r>
          <w:fldSimple w:instr=" NUMPAGES ">
            <w:r w:rsidR="00920904">
              <w:rPr>
                <w:noProof/>
              </w:rPr>
              <w:t>2</w:t>
            </w:r>
          </w:fldSimple>
          <w:r>
            <w:t xml:space="preserve"> - Europass aвтобиография </w:t>
          </w:r>
        </w:p>
        <w:p w:rsidR="0085782D" w:rsidRDefault="0085782D" w:rsidP="005F677E">
          <w:pPr>
            <w:pStyle w:val="CVFooterLeft"/>
            <w:ind w:firstLine="0"/>
          </w:pPr>
          <w:r w:rsidRPr="005F677E">
            <w:rPr>
              <w:sz w:val="18"/>
              <w:szCs w:val="18"/>
            </w:rPr>
            <w:t>Й</w:t>
          </w:r>
          <w:r>
            <w:t xml:space="preserve">отов, Владимир Йорданов </w:t>
          </w:r>
        </w:p>
      </w:tc>
      <w:tc>
        <w:tcPr>
          <w:tcW w:w="7655" w:type="dxa"/>
          <w:tcBorders>
            <w:left w:val="single" w:sz="2" w:space="0" w:color="000000"/>
          </w:tcBorders>
        </w:tcPr>
        <w:p w:rsidR="0085782D" w:rsidRDefault="0085782D">
          <w:pPr>
            <w:pStyle w:val="CVFooterRight"/>
          </w:pPr>
          <w:r>
            <w:t>За повече информация: http://europass.cedefop.europa.eu</w:t>
          </w:r>
        </w:p>
        <w:p w:rsidR="0085782D" w:rsidRDefault="0085782D">
          <w:pPr>
            <w:pStyle w:val="CVFooterRight"/>
          </w:pPr>
          <w:r>
            <w:t>© Европейските общности, 2003   20060628</w:t>
          </w:r>
        </w:p>
      </w:tc>
    </w:tr>
  </w:tbl>
  <w:p w:rsidR="0085782D" w:rsidRDefault="0085782D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728" w:rsidRDefault="002C5728">
      <w:r>
        <w:separator/>
      </w:r>
    </w:p>
  </w:footnote>
  <w:footnote w:type="continuationSeparator" w:id="0">
    <w:p w:rsidR="002C5728" w:rsidRDefault="002C57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1380"/>
    <w:rsid w:val="000324AA"/>
    <w:rsid w:val="00042985"/>
    <w:rsid w:val="00054C59"/>
    <w:rsid w:val="000710B2"/>
    <w:rsid w:val="0007555C"/>
    <w:rsid w:val="0009649A"/>
    <w:rsid w:val="000D3C9A"/>
    <w:rsid w:val="001537AB"/>
    <w:rsid w:val="00157FEA"/>
    <w:rsid w:val="002B5B60"/>
    <w:rsid w:val="002C5728"/>
    <w:rsid w:val="0037205A"/>
    <w:rsid w:val="004D3D3E"/>
    <w:rsid w:val="0050578D"/>
    <w:rsid w:val="0055128A"/>
    <w:rsid w:val="005768AE"/>
    <w:rsid w:val="005B2D62"/>
    <w:rsid w:val="005F677E"/>
    <w:rsid w:val="00643F7A"/>
    <w:rsid w:val="00655FF2"/>
    <w:rsid w:val="00660284"/>
    <w:rsid w:val="00670FAD"/>
    <w:rsid w:val="006824D2"/>
    <w:rsid w:val="00683F29"/>
    <w:rsid w:val="007B3531"/>
    <w:rsid w:val="007F2880"/>
    <w:rsid w:val="007F56AA"/>
    <w:rsid w:val="008142D1"/>
    <w:rsid w:val="008211AD"/>
    <w:rsid w:val="0085782D"/>
    <w:rsid w:val="00863790"/>
    <w:rsid w:val="00864776"/>
    <w:rsid w:val="008E2E5E"/>
    <w:rsid w:val="009048CD"/>
    <w:rsid w:val="00920904"/>
    <w:rsid w:val="009445C6"/>
    <w:rsid w:val="009962C4"/>
    <w:rsid w:val="00A406D9"/>
    <w:rsid w:val="00A525E4"/>
    <w:rsid w:val="00A842AF"/>
    <w:rsid w:val="00AE5814"/>
    <w:rsid w:val="00B01C42"/>
    <w:rsid w:val="00B70176"/>
    <w:rsid w:val="00B71C1A"/>
    <w:rsid w:val="00BC1380"/>
    <w:rsid w:val="00BD42E5"/>
    <w:rsid w:val="00C76F8A"/>
    <w:rsid w:val="00CA7668"/>
    <w:rsid w:val="00DC25CB"/>
    <w:rsid w:val="00DC6E9B"/>
    <w:rsid w:val="00E62F1A"/>
    <w:rsid w:val="00E70FFE"/>
    <w:rsid w:val="00EB7CFE"/>
    <w:rsid w:val="00ED520A"/>
    <w:rsid w:val="00F01CD6"/>
    <w:rsid w:val="00F0243E"/>
    <w:rsid w:val="00F74074"/>
    <w:rsid w:val="00F941FE"/>
    <w:rsid w:val="00FA4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80"/>
    <w:pPr>
      <w:suppressAutoHyphens/>
    </w:pPr>
    <w:rPr>
      <w:rFonts w:ascii="Arial Narrow" w:hAnsi="Arial Narrow" w:cs="Arial Narrow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uiPriority w:val="99"/>
    <w:rsid w:val="007F2880"/>
  </w:style>
  <w:style w:type="character" w:styleId="PageNumber">
    <w:name w:val="page number"/>
    <w:basedOn w:val="WW-DefaultParagraphFont"/>
    <w:uiPriority w:val="99"/>
    <w:rsid w:val="007F2880"/>
  </w:style>
  <w:style w:type="character" w:styleId="Hyperlink">
    <w:name w:val="Hyperlink"/>
    <w:basedOn w:val="WW-DefaultParagraphFont"/>
    <w:uiPriority w:val="99"/>
    <w:rsid w:val="007F2880"/>
    <w:rPr>
      <w:color w:val="0000FF"/>
      <w:u w:val="single"/>
    </w:rPr>
  </w:style>
  <w:style w:type="character" w:customStyle="1" w:styleId="EndnoteCharacters">
    <w:name w:val="Endnote Characters"/>
    <w:uiPriority w:val="99"/>
    <w:rsid w:val="007F2880"/>
  </w:style>
  <w:style w:type="character" w:customStyle="1" w:styleId="WW-DefaultParagraphFont">
    <w:name w:val="WW-Default Paragraph Font"/>
    <w:uiPriority w:val="99"/>
    <w:rsid w:val="007F2880"/>
  </w:style>
  <w:style w:type="character" w:styleId="FollowedHyperlink">
    <w:name w:val="FollowedHyperlink"/>
    <w:basedOn w:val="DefaultParagraphFont"/>
    <w:uiPriority w:val="99"/>
    <w:rsid w:val="007F2880"/>
    <w:rPr>
      <w:color w:val="800000"/>
      <w:u w:val="single"/>
    </w:rPr>
  </w:style>
  <w:style w:type="paragraph" w:styleId="BodyText">
    <w:name w:val="Body Text"/>
    <w:basedOn w:val="Normal"/>
    <w:link w:val="BodyTextChar"/>
    <w:uiPriority w:val="99"/>
    <w:rsid w:val="007F28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83F29"/>
    <w:rPr>
      <w:rFonts w:ascii="Arial Narrow" w:hAnsi="Arial Narrow" w:cs="Arial Narrow"/>
      <w:sz w:val="20"/>
      <w:szCs w:val="20"/>
      <w:lang w:val="bg-BG" w:eastAsia="ar-SA" w:bidi="ar-SA"/>
    </w:rPr>
  </w:style>
  <w:style w:type="paragraph" w:styleId="Header">
    <w:name w:val="header"/>
    <w:basedOn w:val="Normal"/>
    <w:link w:val="HeaderChar"/>
    <w:uiPriority w:val="99"/>
    <w:rsid w:val="007F2880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83F29"/>
    <w:rPr>
      <w:rFonts w:ascii="Arial Narrow" w:hAnsi="Arial Narrow" w:cs="Arial Narrow"/>
      <w:sz w:val="20"/>
      <w:szCs w:val="20"/>
      <w:lang w:val="bg-BG" w:eastAsia="ar-SA" w:bidi="ar-SA"/>
    </w:rPr>
  </w:style>
  <w:style w:type="paragraph" w:styleId="Footer">
    <w:name w:val="footer"/>
    <w:basedOn w:val="Normal"/>
    <w:link w:val="FooterChar"/>
    <w:uiPriority w:val="99"/>
    <w:rsid w:val="007F2880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83F29"/>
    <w:rPr>
      <w:rFonts w:ascii="Arial Narrow" w:hAnsi="Arial Narrow" w:cs="Arial Narrow"/>
      <w:sz w:val="20"/>
      <w:szCs w:val="20"/>
      <w:lang w:val="bg-BG" w:eastAsia="ar-SA" w:bidi="ar-SA"/>
    </w:rPr>
  </w:style>
  <w:style w:type="paragraph" w:customStyle="1" w:styleId="TableContents">
    <w:name w:val="Table Contents"/>
    <w:basedOn w:val="BodyText"/>
    <w:uiPriority w:val="99"/>
    <w:rsid w:val="007F2880"/>
    <w:pPr>
      <w:suppressLineNumbers/>
    </w:pPr>
  </w:style>
  <w:style w:type="paragraph" w:customStyle="1" w:styleId="TableHeading">
    <w:name w:val="Table Heading"/>
    <w:basedOn w:val="TableContents"/>
    <w:uiPriority w:val="99"/>
    <w:rsid w:val="007F288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uiPriority w:val="99"/>
    <w:rsid w:val="007F2880"/>
    <w:pPr>
      <w:ind w:left="113" w:right="113"/>
      <w:jc w:val="right"/>
    </w:pPr>
    <w:rPr>
      <w:b/>
      <w:bCs/>
      <w:spacing w:val="10"/>
      <w:sz w:val="28"/>
      <w:szCs w:val="28"/>
      <w:lang w:val="fr-FR"/>
    </w:rPr>
  </w:style>
  <w:style w:type="paragraph" w:customStyle="1" w:styleId="CVHeading1">
    <w:name w:val="CV Heading 1"/>
    <w:basedOn w:val="Normal"/>
    <w:next w:val="Normal"/>
    <w:uiPriority w:val="99"/>
    <w:rsid w:val="007F2880"/>
    <w:pPr>
      <w:spacing w:before="74"/>
      <w:ind w:left="113" w:right="113"/>
      <w:jc w:val="right"/>
    </w:pPr>
    <w:rPr>
      <w:b/>
      <w:bCs/>
      <w:sz w:val="24"/>
      <w:szCs w:val="24"/>
    </w:rPr>
  </w:style>
  <w:style w:type="paragraph" w:customStyle="1" w:styleId="CVHeading2">
    <w:name w:val="CV Heading 2"/>
    <w:basedOn w:val="CVHeading1"/>
    <w:next w:val="Normal"/>
    <w:uiPriority w:val="99"/>
    <w:rsid w:val="007F2880"/>
    <w:pPr>
      <w:spacing w:before="0"/>
    </w:pPr>
    <w:rPr>
      <w:b w:val="0"/>
      <w:bCs w:val="0"/>
      <w:sz w:val="22"/>
      <w:szCs w:val="22"/>
    </w:rPr>
  </w:style>
  <w:style w:type="paragraph" w:customStyle="1" w:styleId="CVHeading2-FirstLine">
    <w:name w:val="CV Heading 2 - First Line"/>
    <w:basedOn w:val="CVHeading2"/>
    <w:next w:val="CVHeading2"/>
    <w:uiPriority w:val="99"/>
    <w:rsid w:val="007F2880"/>
    <w:pPr>
      <w:spacing w:before="74"/>
    </w:pPr>
  </w:style>
  <w:style w:type="paragraph" w:customStyle="1" w:styleId="CVHeading3">
    <w:name w:val="CV Heading 3"/>
    <w:basedOn w:val="Normal"/>
    <w:next w:val="Normal"/>
    <w:uiPriority w:val="99"/>
    <w:rsid w:val="007F288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uiPriority w:val="99"/>
    <w:rsid w:val="007F288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uiPriority w:val="99"/>
    <w:rsid w:val="007F2880"/>
    <w:rPr>
      <w:b/>
      <w:bCs/>
    </w:rPr>
  </w:style>
  <w:style w:type="paragraph" w:customStyle="1" w:styleId="LevelAssessment-Code">
    <w:name w:val="Level Assessment - Code"/>
    <w:basedOn w:val="Normal"/>
    <w:next w:val="LevelAssessment-Description"/>
    <w:uiPriority w:val="99"/>
    <w:rsid w:val="007F2880"/>
    <w:pPr>
      <w:ind w:left="28"/>
      <w:jc w:val="center"/>
    </w:pPr>
    <w:rPr>
      <w:sz w:val="18"/>
      <w:szCs w:val="18"/>
    </w:rPr>
  </w:style>
  <w:style w:type="paragraph" w:customStyle="1" w:styleId="LevelAssessment-Description">
    <w:name w:val="Level Assessment - Description"/>
    <w:basedOn w:val="LevelAssessment-Code"/>
    <w:next w:val="LevelAssessment-Code"/>
    <w:uiPriority w:val="99"/>
    <w:rsid w:val="007F2880"/>
    <w:pPr>
      <w:textAlignment w:val="bottom"/>
    </w:pPr>
  </w:style>
  <w:style w:type="paragraph" w:customStyle="1" w:styleId="SmallGap">
    <w:name w:val="Small Gap"/>
    <w:basedOn w:val="Normal"/>
    <w:next w:val="Normal"/>
    <w:uiPriority w:val="99"/>
    <w:rsid w:val="007F2880"/>
    <w:rPr>
      <w:sz w:val="10"/>
      <w:szCs w:val="10"/>
    </w:rPr>
  </w:style>
  <w:style w:type="paragraph" w:customStyle="1" w:styleId="CVHeadingLevel">
    <w:name w:val="CV Heading Level"/>
    <w:basedOn w:val="CVHeading3"/>
    <w:next w:val="Normal"/>
    <w:uiPriority w:val="99"/>
    <w:rsid w:val="007F2880"/>
    <w:rPr>
      <w:i/>
      <w:iCs/>
    </w:rPr>
  </w:style>
  <w:style w:type="paragraph" w:customStyle="1" w:styleId="LevelAssessment-Heading1">
    <w:name w:val="Level Assessment - Heading 1"/>
    <w:basedOn w:val="LevelAssessment-Code"/>
    <w:uiPriority w:val="99"/>
    <w:rsid w:val="007F2880"/>
    <w:pPr>
      <w:ind w:left="57" w:right="57"/>
    </w:pPr>
    <w:rPr>
      <w:b/>
      <w:bCs/>
      <w:sz w:val="22"/>
      <w:szCs w:val="22"/>
    </w:rPr>
  </w:style>
  <w:style w:type="paragraph" w:customStyle="1" w:styleId="LevelAssessment-Heading2">
    <w:name w:val="Level Assessment - Heading 2"/>
    <w:basedOn w:val="Normal"/>
    <w:uiPriority w:val="99"/>
    <w:rsid w:val="007F2880"/>
    <w:pPr>
      <w:ind w:left="57" w:right="57"/>
      <w:jc w:val="center"/>
    </w:pPr>
    <w:rPr>
      <w:sz w:val="18"/>
      <w:szCs w:val="18"/>
      <w:lang w:val="en-US"/>
    </w:rPr>
  </w:style>
  <w:style w:type="paragraph" w:customStyle="1" w:styleId="LevelAssessment-Note">
    <w:name w:val="Level Assessment - Note"/>
    <w:basedOn w:val="LevelAssessment-Code"/>
    <w:uiPriority w:val="99"/>
    <w:rsid w:val="007F2880"/>
    <w:pPr>
      <w:ind w:left="113"/>
      <w:jc w:val="left"/>
    </w:pPr>
    <w:rPr>
      <w:i/>
      <w:iCs/>
    </w:rPr>
  </w:style>
  <w:style w:type="paragraph" w:customStyle="1" w:styleId="CVMajor">
    <w:name w:val="CV Major"/>
    <w:basedOn w:val="Normal"/>
    <w:uiPriority w:val="99"/>
    <w:rsid w:val="007F2880"/>
    <w:pPr>
      <w:ind w:left="113" w:right="113"/>
    </w:pPr>
    <w:rPr>
      <w:b/>
      <w:bCs/>
      <w:sz w:val="24"/>
      <w:szCs w:val="24"/>
    </w:rPr>
  </w:style>
  <w:style w:type="paragraph" w:customStyle="1" w:styleId="CVMajor-FirstLine">
    <w:name w:val="CV Major - First Line"/>
    <w:basedOn w:val="CVMajor"/>
    <w:next w:val="CVMajor"/>
    <w:uiPriority w:val="99"/>
    <w:rsid w:val="007F2880"/>
    <w:pPr>
      <w:spacing w:before="74"/>
    </w:pPr>
  </w:style>
  <w:style w:type="paragraph" w:customStyle="1" w:styleId="CVMedium">
    <w:name w:val="CV Medium"/>
    <w:basedOn w:val="CVMajor"/>
    <w:uiPriority w:val="99"/>
    <w:rsid w:val="007F2880"/>
    <w:rPr>
      <w:sz w:val="22"/>
      <w:szCs w:val="22"/>
    </w:rPr>
  </w:style>
  <w:style w:type="paragraph" w:customStyle="1" w:styleId="CVMedium-FirstLine">
    <w:name w:val="CV Medium - First Line"/>
    <w:basedOn w:val="CVMedium"/>
    <w:next w:val="CVMedium"/>
    <w:uiPriority w:val="99"/>
    <w:rsid w:val="007F2880"/>
    <w:pPr>
      <w:spacing w:before="74"/>
    </w:pPr>
  </w:style>
  <w:style w:type="paragraph" w:customStyle="1" w:styleId="CVNormal">
    <w:name w:val="CV Normal"/>
    <w:basedOn w:val="CVMedium"/>
    <w:uiPriority w:val="99"/>
    <w:rsid w:val="007F2880"/>
    <w:rPr>
      <w:b w:val="0"/>
      <w:bCs w:val="0"/>
      <w:sz w:val="20"/>
      <w:szCs w:val="20"/>
    </w:rPr>
  </w:style>
  <w:style w:type="paragraph" w:customStyle="1" w:styleId="CVSpacer">
    <w:name w:val="CV Spacer"/>
    <w:basedOn w:val="CVNormal"/>
    <w:uiPriority w:val="99"/>
    <w:rsid w:val="007F2880"/>
    <w:rPr>
      <w:sz w:val="4"/>
      <w:szCs w:val="4"/>
    </w:rPr>
  </w:style>
  <w:style w:type="paragraph" w:customStyle="1" w:styleId="CVNormal-FirstLine">
    <w:name w:val="CV Normal - First Line"/>
    <w:basedOn w:val="CVNormal"/>
    <w:next w:val="CVNormal"/>
    <w:uiPriority w:val="99"/>
    <w:rsid w:val="007F2880"/>
    <w:pPr>
      <w:spacing w:before="74"/>
    </w:pPr>
  </w:style>
  <w:style w:type="paragraph" w:customStyle="1" w:styleId="CVFooterLeft">
    <w:name w:val="CV Footer Left"/>
    <w:basedOn w:val="Normal"/>
    <w:uiPriority w:val="99"/>
    <w:rsid w:val="007F2880"/>
    <w:pPr>
      <w:ind w:firstLine="360"/>
      <w:jc w:val="right"/>
    </w:pPr>
    <w:rPr>
      <w:sz w:val="16"/>
      <w:szCs w:val="16"/>
    </w:rPr>
  </w:style>
  <w:style w:type="paragraph" w:customStyle="1" w:styleId="CVFooterRight">
    <w:name w:val="CV Footer Right"/>
    <w:basedOn w:val="Normal"/>
    <w:uiPriority w:val="99"/>
    <w:rsid w:val="007F2880"/>
    <w:rPr>
      <w:sz w:val="16"/>
      <w:szCs w:val="16"/>
      <w:lang w:val="de-DE"/>
    </w:rPr>
  </w:style>
  <w:style w:type="paragraph" w:customStyle="1" w:styleId="GridStandard">
    <w:name w:val="Grid Standard"/>
    <w:uiPriority w:val="99"/>
    <w:rsid w:val="007F2880"/>
    <w:pPr>
      <w:widowControl w:val="0"/>
      <w:suppressAutoHyphens/>
    </w:pPr>
    <w:rPr>
      <w:rFonts w:ascii="Arial Narrow" w:hAnsi="Arial Narrow" w:cs="Arial Narrow"/>
      <w:lang w:eastAsia="en-US"/>
    </w:rPr>
  </w:style>
  <w:style w:type="paragraph" w:customStyle="1" w:styleId="GridTitle">
    <w:name w:val="Grid Title"/>
    <w:basedOn w:val="GridStandard"/>
    <w:uiPriority w:val="99"/>
    <w:rsid w:val="007F2880"/>
    <w:pPr>
      <w:pageBreakBefore/>
      <w:jc w:val="center"/>
    </w:pPr>
    <w:rPr>
      <w:b/>
      <w:bCs/>
      <w:caps/>
    </w:rPr>
  </w:style>
  <w:style w:type="paragraph" w:customStyle="1" w:styleId="GridFooter">
    <w:name w:val="Grid Footer"/>
    <w:basedOn w:val="GridStandard"/>
    <w:uiPriority w:val="99"/>
    <w:rsid w:val="007F2880"/>
    <w:rPr>
      <w:sz w:val="16"/>
      <w:szCs w:val="16"/>
    </w:rPr>
  </w:style>
  <w:style w:type="paragraph" w:customStyle="1" w:styleId="GridLevel">
    <w:name w:val="Grid Level"/>
    <w:basedOn w:val="GridStandard"/>
    <w:uiPriority w:val="99"/>
    <w:rsid w:val="007F2880"/>
    <w:pPr>
      <w:jc w:val="center"/>
    </w:pPr>
    <w:rPr>
      <w:b/>
      <w:bCs/>
    </w:rPr>
  </w:style>
  <w:style w:type="paragraph" w:customStyle="1" w:styleId="GridCompetency1">
    <w:name w:val="Grid Competency 1"/>
    <w:basedOn w:val="GridStandard"/>
    <w:next w:val="GridCompetency2"/>
    <w:uiPriority w:val="99"/>
    <w:rsid w:val="007F2880"/>
    <w:pPr>
      <w:jc w:val="center"/>
    </w:pPr>
    <w:rPr>
      <w:caps/>
    </w:rPr>
  </w:style>
  <w:style w:type="paragraph" w:customStyle="1" w:styleId="GridCompetency2">
    <w:name w:val="Grid Competency 2"/>
    <w:basedOn w:val="GridStandard"/>
    <w:next w:val="GridDescription"/>
    <w:uiPriority w:val="99"/>
    <w:rsid w:val="007F2880"/>
    <w:pPr>
      <w:jc w:val="center"/>
    </w:pPr>
    <w:rPr>
      <w:sz w:val="18"/>
      <w:szCs w:val="18"/>
    </w:rPr>
  </w:style>
  <w:style w:type="paragraph" w:customStyle="1" w:styleId="GridDescription">
    <w:name w:val="Grid Description"/>
    <w:basedOn w:val="GridStandard"/>
    <w:uiPriority w:val="99"/>
    <w:rsid w:val="007F2880"/>
    <w:rPr>
      <w:sz w:val="16"/>
      <w:szCs w:val="16"/>
    </w:rPr>
  </w:style>
  <w:style w:type="table" w:styleId="TableGrid">
    <w:name w:val="Table Grid"/>
    <w:basedOn w:val="TableNormal"/>
    <w:uiPriority w:val="99"/>
    <w:rsid w:val="00DC6E9B"/>
    <w:rPr>
      <w:rFonts w:ascii="Arial Narrow" w:hAnsi="Arial Narrow" w:cs="Arial Narrow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55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655FF2"/>
    <w:rPr>
      <w:rFonts w:ascii="Tahoma" w:hAnsi="Tahoma" w:cs="Tahoma"/>
      <w:sz w:val="16"/>
      <w:szCs w:val="16"/>
      <w:lang w:val="bg-BG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514</Words>
  <Characters>2930</Characters>
  <Application>Microsoft Office Word</Application>
  <DocSecurity>0</DocSecurity>
  <Lines>24</Lines>
  <Paragraphs>6</Paragraphs>
  <ScaleCrop>false</ScaleCrop>
  <Company>VTU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автобиография </dc:title>
  <dc:subject/>
  <dc:creator>PHT</dc:creator>
  <cp:keywords/>
  <dc:description/>
  <cp:lastModifiedBy>в</cp:lastModifiedBy>
  <cp:revision>18</cp:revision>
  <cp:lastPrinted>2012-11-04T13:48:00Z</cp:lastPrinted>
  <dcterms:created xsi:type="dcterms:W3CDTF">2012-10-06T07:02:00Z</dcterms:created>
  <dcterms:modified xsi:type="dcterms:W3CDTF">2012-11-04T13:50:00Z</dcterms:modified>
</cp:coreProperties>
</file>